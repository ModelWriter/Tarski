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63" w:rsidRPr="009301B2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</w:rPr>
      </w:pPr>
    </w:p>
    <w:p w:rsidR="005B1378" w:rsidRDefault="00547D59" w:rsidP="00246F8D">
      <w:pPr>
        <w:pStyle w:val="ITEASubTitle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D1.6</w:t>
      </w:r>
      <w:r w:rsidR="005B1378" w:rsidRPr="005B1378">
        <w:rPr>
          <w:b/>
          <w:color w:val="00B050"/>
          <w:sz w:val="48"/>
          <w:szCs w:val="48"/>
        </w:rPr>
        <w:t xml:space="preserve">.2 </w:t>
      </w:r>
      <w:r>
        <w:rPr>
          <w:b/>
          <w:color w:val="00B050"/>
          <w:sz w:val="48"/>
          <w:szCs w:val="48"/>
        </w:rPr>
        <w:t>Software Requirements Document (S</w:t>
      </w:r>
      <w:r w:rsidR="005B1378" w:rsidRPr="005B1378">
        <w:rPr>
          <w:b/>
          <w:color w:val="00B050"/>
          <w:sz w:val="48"/>
          <w:szCs w:val="48"/>
        </w:rPr>
        <w:t>RD)</w:t>
      </w:r>
    </w:p>
    <w:p w:rsidR="00BF5F63" w:rsidRPr="009301B2" w:rsidRDefault="00B12AC6" w:rsidP="00246F8D">
      <w:pPr>
        <w:pStyle w:val="ITEASubTitle"/>
      </w:pPr>
      <w:r>
        <w:t>ModelWriter</w:t>
      </w:r>
    </w:p>
    <w:p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:rsidR="00BF5F63" w:rsidRPr="009301B2" w:rsidRDefault="00BF5F63" w:rsidP="00BF5F63">
      <w:pPr>
        <w:pStyle w:val="NoSpacing"/>
        <w:rPr>
          <w:lang w:val="en-GB"/>
        </w:rPr>
      </w:pPr>
    </w:p>
    <w:p w:rsidR="00BF5F63" w:rsidRPr="009301B2" w:rsidRDefault="00BF5F63" w:rsidP="00CA166C">
      <w:pPr>
        <w:pStyle w:val="ITEABodyText"/>
      </w:pPr>
    </w:p>
    <w:p w:rsidR="00BF5F63" w:rsidRPr="009301B2" w:rsidRDefault="00BF5F63" w:rsidP="00CA166C">
      <w:pPr>
        <w:pStyle w:val="ITEABodyText"/>
      </w:pPr>
    </w:p>
    <w:p w:rsidR="00BF5F63" w:rsidRPr="009301B2" w:rsidRDefault="00BF5F63" w:rsidP="00CA166C">
      <w:pPr>
        <w:pStyle w:val="ITEABodyText"/>
      </w:pPr>
    </w:p>
    <w:p w:rsidR="00BF5F63" w:rsidRPr="009301B2" w:rsidRDefault="00BF5F63" w:rsidP="00CA166C">
      <w:pPr>
        <w:pStyle w:val="ITEABodyText"/>
      </w:pPr>
    </w:p>
    <w:p w:rsidR="00BF5F63" w:rsidRPr="009301B2" w:rsidRDefault="00BF5F63" w:rsidP="00CA166C">
      <w:pPr>
        <w:pStyle w:val="ITEABodyText"/>
      </w:pPr>
    </w:p>
    <w:p w:rsidR="00BF5F63" w:rsidRPr="009301B2" w:rsidRDefault="00BF5F63" w:rsidP="00CA166C">
      <w:pPr>
        <w:pStyle w:val="ITEABodyText"/>
      </w:pPr>
    </w:p>
    <w:p w:rsidR="00BF5F63" w:rsidRPr="009301B2" w:rsidRDefault="00BF5F63" w:rsidP="00CA166C">
      <w:pPr>
        <w:pStyle w:val="ITEABodyText"/>
      </w:pPr>
    </w:p>
    <w:p w:rsidR="00BF5F63" w:rsidRPr="009301B2" w:rsidRDefault="00BF5F63" w:rsidP="00CA166C">
      <w:pPr>
        <w:pStyle w:val="ITEABodyText"/>
      </w:pPr>
    </w:p>
    <w:p w:rsidR="002115D5" w:rsidRDefault="002115D5" w:rsidP="00207651">
      <w:pPr>
        <w:pStyle w:val="ITEABodyText"/>
      </w:pPr>
    </w:p>
    <w:p w:rsidR="002115D5" w:rsidRDefault="00A40539" w:rsidP="00A40539">
      <w:pPr>
        <w:pStyle w:val="ITEABodyText"/>
      </w:pPr>
      <w:r>
        <w:t xml:space="preserve">Project number: </w:t>
      </w:r>
      <w:r w:rsidRPr="00B4072C">
        <w:t>ITEA 2 13028</w:t>
      </w:r>
    </w:p>
    <w:p w:rsidR="002115D5" w:rsidRPr="009301B2" w:rsidRDefault="002115D5" w:rsidP="002115D5">
      <w:pPr>
        <w:pStyle w:val="ITEABodyText"/>
      </w:pPr>
      <w:r>
        <w:t>Work Package: WP1</w:t>
      </w:r>
    </w:p>
    <w:p w:rsidR="002115D5" w:rsidRPr="009301B2" w:rsidRDefault="002115D5" w:rsidP="002115D5">
      <w:pPr>
        <w:pStyle w:val="ITEABodyText"/>
      </w:pPr>
      <w:r>
        <w:t xml:space="preserve">Task: </w:t>
      </w:r>
      <w:r w:rsidR="00A666FA">
        <w:t>T1.6</w:t>
      </w:r>
      <w:r w:rsidRPr="002807D6">
        <w:t xml:space="preserve"> </w:t>
      </w:r>
      <w:r w:rsidR="005B1378">
        <w:t>–</w:t>
      </w:r>
      <w:r w:rsidRPr="002807D6">
        <w:t xml:space="preserve"> </w:t>
      </w:r>
      <w:r w:rsidR="00A40539">
        <w:t xml:space="preserve">Consolidated </w:t>
      </w:r>
      <w:r w:rsidR="000B5DED" w:rsidRPr="000B5DED">
        <w:t>Software Requirements and Review</w:t>
      </w:r>
    </w:p>
    <w:p w:rsidR="002115D5" w:rsidRDefault="002115D5" w:rsidP="00207651">
      <w:pPr>
        <w:pStyle w:val="ITEABodyText"/>
      </w:pPr>
    </w:p>
    <w:p w:rsidR="00207651" w:rsidRDefault="00207651" w:rsidP="00207651">
      <w:pPr>
        <w:pStyle w:val="ITEABodyText"/>
      </w:pPr>
      <w:r>
        <w:t>Edited by:</w:t>
      </w:r>
    </w:p>
    <w:p w:rsidR="00207651" w:rsidRDefault="00207651" w:rsidP="00207651">
      <w:pPr>
        <w:pStyle w:val="ITEABodyText"/>
      </w:pPr>
    </w:p>
    <w:p w:rsidR="00207651" w:rsidRPr="00D726E9" w:rsidRDefault="007F3880" w:rsidP="00207651">
      <w:pPr>
        <w:pStyle w:val="BodyText"/>
        <w:ind w:left="709"/>
        <w:rPr>
          <w:lang w:val="tr-TR"/>
        </w:rPr>
      </w:pPr>
      <w:r w:rsidRPr="00D726E9">
        <w:rPr>
          <w:lang w:val="tr-TR"/>
        </w:rPr>
        <w:t>Ferhat Erata &lt;ferhat</w:t>
      </w:r>
      <w:r w:rsidR="00207651" w:rsidRPr="00D726E9">
        <w:rPr>
          <w:lang w:val="tr-TR"/>
        </w:rPr>
        <w:t>@</w:t>
      </w:r>
      <w:r w:rsidRPr="00D726E9">
        <w:rPr>
          <w:lang w:val="tr-TR"/>
        </w:rPr>
        <w:t>unitbilisim</w:t>
      </w:r>
      <w:r w:rsidR="00207651" w:rsidRPr="00D726E9">
        <w:rPr>
          <w:lang w:val="tr-TR"/>
        </w:rPr>
        <w:t>.com&gt;</w:t>
      </w:r>
      <w:r w:rsidR="00BA59E7" w:rsidRPr="00D726E9">
        <w:rPr>
          <w:lang w:val="tr-TR"/>
        </w:rPr>
        <w:t xml:space="preserve"> (UNIT)</w:t>
      </w:r>
    </w:p>
    <w:p w:rsidR="00A40539" w:rsidRPr="00D726E9" w:rsidRDefault="00A40539" w:rsidP="00A40539">
      <w:pPr>
        <w:pStyle w:val="BodyText"/>
        <w:ind w:left="709"/>
        <w:rPr>
          <w:lang w:val="tr-TR"/>
        </w:rPr>
      </w:pPr>
      <w:r w:rsidRPr="00D726E9">
        <w:rPr>
          <w:lang w:val="tr-TR"/>
        </w:rPr>
        <w:t>Moharram Challenger &lt;Moharram.challenger@unitbilisim.com&gt; (UNIT)</w:t>
      </w:r>
    </w:p>
    <w:p w:rsidR="00A40539" w:rsidRPr="00D726E9" w:rsidRDefault="00A40539" w:rsidP="00A40539">
      <w:pPr>
        <w:pStyle w:val="NormalWeb"/>
        <w:spacing w:before="0" w:beforeAutospacing="0" w:after="0"/>
        <w:ind w:right="3" w:firstLine="709"/>
        <w:rPr>
          <w:lang w:val="tr-TR" w:eastAsia="en-US"/>
        </w:rPr>
      </w:pPr>
      <w:r w:rsidRPr="00D726E9">
        <w:rPr>
          <w:rFonts w:ascii="Arial" w:hAnsi="Arial" w:cs="Arial"/>
          <w:color w:val="222222"/>
          <w:sz w:val="20"/>
          <w:szCs w:val="20"/>
          <w:shd w:val="clear" w:color="auto" w:fill="FFFFFF"/>
          <w:lang w:val="tr-TR"/>
        </w:rPr>
        <w:t>Serhat Çelik &lt;</w:t>
      </w:r>
      <w:r w:rsidRPr="00D726E9">
        <w:rPr>
          <w:rFonts w:ascii="Arial" w:hAnsi="Arial" w:cs="Arial"/>
          <w:sz w:val="20"/>
          <w:szCs w:val="20"/>
          <w:shd w:val="clear" w:color="auto" w:fill="FFFFFF"/>
          <w:lang w:val="tr-TR"/>
        </w:rPr>
        <w:t>serhat.celik@unitbilisim.com</w:t>
      </w:r>
      <w:r w:rsidRPr="00D726E9">
        <w:rPr>
          <w:rFonts w:ascii="Arial" w:hAnsi="Arial" w:cs="Arial"/>
          <w:color w:val="222222"/>
          <w:sz w:val="20"/>
          <w:szCs w:val="20"/>
          <w:shd w:val="clear" w:color="auto" w:fill="FFFFFF"/>
          <w:lang w:val="tr-TR"/>
        </w:rPr>
        <w:t>&gt; (UNIT)</w:t>
      </w:r>
    </w:p>
    <w:p w:rsidR="00A40539" w:rsidRPr="00D726E9" w:rsidRDefault="00A40539" w:rsidP="00A40539">
      <w:pPr>
        <w:pStyle w:val="NormalWeb"/>
        <w:spacing w:before="0" w:beforeAutospacing="0" w:after="0"/>
        <w:ind w:right="3" w:firstLine="709"/>
        <w:rPr>
          <w:lang w:val="tr-TR"/>
        </w:rPr>
      </w:pPr>
      <w:r w:rsidRPr="00D726E9">
        <w:rPr>
          <w:rFonts w:ascii="Arial" w:hAnsi="Arial" w:cs="Arial"/>
          <w:color w:val="222222"/>
          <w:sz w:val="20"/>
          <w:szCs w:val="20"/>
          <w:shd w:val="clear" w:color="auto" w:fill="FFFFFF"/>
          <w:lang w:val="tr-TR"/>
        </w:rPr>
        <w:t>Hasan Emre Kırmızı &lt;</w:t>
      </w:r>
      <w:r w:rsidRPr="00D726E9">
        <w:rPr>
          <w:rFonts w:ascii="Arial" w:hAnsi="Arial" w:cs="Arial"/>
          <w:sz w:val="20"/>
          <w:szCs w:val="20"/>
          <w:shd w:val="clear" w:color="auto" w:fill="FFFFFF"/>
          <w:lang w:val="tr-TR"/>
        </w:rPr>
        <w:t>emre.kirmizi@unitbilisim.com</w:t>
      </w:r>
      <w:r w:rsidRPr="00D726E9">
        <w:rPr>
          <w:rFonts w:ascii="Arial" w:hAnsi="Arial" w:cs="Arial"/>
          <w:color w:val="222222"/>
          <w:sz w:val="20"/>
          <w:szCs w:val="20"/>
          <w:shd w:val="clear" w:color="auto" w:fill="FFFFFF"/>
          <w:lang w:val="tr-TR"/>
        </w:rPr>
        <w:t>&gt; (UNIT)</w:t>
      </w:r>
    </w:p>
    <w:p w:rsidR="00A40539" w:rsidRPr="00D726E9" w:rsidRDefault="00A40539" w:rsidP="00A40539">
      <w:pPr>
        <w:pStyle w:val="NormalWeb"/>
        <w:spacing w:before="0" w:beforeAutospacing="0" w:after="0"/>
        <w:ind w:right="3" w:firstLine="709"/>
        <w:rPr>
          <w:lang w:val="tr-TR"/>
        </w:rPr>
      </w:pPr>
      <w:r w:rsidRPr="00D726E9">
        <w:rPr>
          <w:rFonts w:ascii="Arial" w:hAnsi="Arial" w:cs="Arial"/>
          <w:color w:val="222222"/>
          <w:sz w:val="20"/>
          <w:szCs w:val="20"/>
          <w:shd w:val="clear" w:color="auto" w:fill="FFFFFF"/>
          <w:lang w:val="tr-TR"/>
        </w:rPr>
        <w:t>Ümit Anıl Öztürk &lt;</w:t>
      </w:r>
      <w:r w:rsidRPr="00D726E9">
        <w:rPr>
          <w:rFonts w:ascii="Arial" w:hAnsi="Arial" w:cs="Arial"/>
          <w:sz w:val="20"/>
          <w:szCs w:val="20"/>
          <w:shd w:val="clear" w:color="auto" w:fill="FFFFFF"/>
          <w:lang w:val="tr-TR"/>
        </w:rPr>
        <w:t>anil.ozturk@unitbilisim.com</w:t>
      </w:r>
      <w:r w:rsidRPr="00D726E9">
        <w:rPr>
          <w:rFonts w:ascii="Arial" w:hAnsi="Arial" w:cs="Arial"/>
          <w:color w:val="222222"/>
          <w:sz w:val="20"/>
          <w:szCs w:val="20"/>
          <w:shd w:val="clear" w:color="auto" w:fill="FFFFFF"/>
          <w:lang w:val="tr-TR"/>
        </w:rPr>
        <w:t>&gt; (UNIT)</w:t>
      </w:r>
    </w:p>
    <w:p w:rsidR="00A40539" w:rsidRDefault="00A40539" w:rsidP="00A40539">
      <w:pPr>
        <w:pStyle w:val="BodyText"/>
        <w:ind w:left="709"/>
      </w:pPr>
    </w:p>
    <w:p w:rsidR="00DD38FD" w:rsidRDefault="00DD38FD" w:rsidP="00207651">
      <w:pPr>
        <w:pStyle w:val="BodyText"/>
        <w:ind w:left="709"/>
      </w:pPr>
    </w:p>
    <w:p w:rsidR="00207651" w:rsidRPr="009301B2" w:rsidRDefault="00207651" w:rsidP="00207651">
      <w:pPr>
        <w:pStyle w:val="ITEABodyText"/>
      </w:pPr>
    </w:p>
    <w:p w:rsidR="00207651" w:rsidRDefault="00207651" w:rsidP="00207651">
      <w:pPr>
        <w:pStyle w:val="BodyText"/>
      </w:pPr>
    </w:p>
    <w:p w:rsidR="00207651" w:rsidRDefault="00207651" w:rsidP="00A40539">
      <w:pPr>
        <w:pStyle w:val="BodyText"/>
      </w:pPr>
      <w:r w:rsidRPr="00B15F69">
        <w:t>Date:</w:t>
      </w:r>
      <w:r>
        <w:t xml:space="preserve"> </w:t>
      </w:r>
      <w:r w:rsidR="004A2974">
        <w:t>25</w:t>
      </w:r>
      <w:r w:rsidR="00D55D24">
        <w:t>-A</w:t>
      </w:r>
      <w:r w:rsidR="00A40539">
        <w:t>ug</w:t>
      </w:r>
      <w:r w:rsidR="00D55D24">
        <w:t>-</w:t>
      </w:r>
      <w:r w:rsidR="00A40539">
        <w:t>20</w:t>
      </w:r>
      <w:r w:rsidR="00D55D24">
        <w:t>15</w:t>
      </w:r>
    </w:p>
    <w:p w:rsidR="001351A0" w:rsidRDefault="008B0168" w:rsidP="00207651">
      <w:pPr>
        <w:pStyle w:val="ITEABodyText"/>
      </w:pPr>
      <w:r>
        <w:t>Version:</w:t>
      </w:r>
      <w:r w:rsidR="00A40539">
        <w:t xml:space="preserve"> 1.0</w:t>
      </w:r>
      <w:r w:rsidR="00D726E9">
        <w:t>.1</w:t>
      </w:r>
    </w:p>
    <w:p w:rsidR="001351A0" w:rsidRPr="009301B2" w:rsidRDefault="001351A0" w:rsidP="00CA166C">
      <w:pPr>
        <w:pStyle w:val="ITEABodyText"/>
      </w:pPr>
    </w:p>
    <w:p w:rsidR="001351A0" w:rsidRPr="009301B2" w:rsidRDefault="001351A0" w:rsidP="00CA166C">
      <w:pPr>
        <w:pStyle w:val="ITEABodyText"/>
      </w:pPr>
    </w:p>
    <w:p w:rsidR="001351A0" w:rsidRPr="009301B2" w:rsidRDefault="001351A0" w:rsidP="00CA166C">
      <w:pPr>
        <w:pStyle w:val="ITEABodyText"/>
      </w:pPr>
    </w:p>
    <w:p w:rsidR="001351A0" w:rsidRPr="009301B2" w:rsidRDefault="001351A0" w:rsidP="00CA166C">
      <w:pPr>
        <w:pStyle w:val="ITEABodyText"/>
      </w:pPr>
    </w:p>
    <w:p w:rsidR="001351A0" w:rsidRPr="009301B2" w:rsidRDefault="001351A0" w:rsidP="00CA166C">
      <w:pPr>
        <w:pStyle w:val="ITEABodyText"/>
      </w:pPr>
    </w:p>
    <w:p w:rsidR="001351A0" w:rsidRPr="009301B2" w:rsidRDefault="001351A0" w:rsidP="00CA166C">
      <w:pPr>
        <w:pStyle w:val="ITEABodyText"/>
      </w:pPr>
    </w:p>
    <w:p w:rsidR="001351A0" w:rsidRPr="009301B2" w:rsidRDefault="001351A0" w:rsidP="00CA166C">
      <w:pPr>
        <w:pStyle w:val="ITEABodyText"/>
      </w:pPr>
    </w:p>
    <w:p w:rsidR="001351A0" w:rsidRPr="009301B2" w:rsidRDefault="001351A0" w:rsidP="007436C4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:rsidR="00AC7133" w:rsidRPr="009301B2" w:rsidRDefault="00AC7133" w:rsidP="00CA166C">
      <w:pPr>
        <w:rPr>
          <w:sz w:val="28"/>
        </w:rPr>
      </w:pPr>
      <w:r w:rsidRPr="009301B2">
        <w:br w:type="page"/>
      </w:r>
    </w:p>
    <w:p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85329"/>
      <w:bookmarkStart w:id="6" w:name="_Toc428286711"/>
      <w:r>
        <w:rPr>
          <w:lang w:val="en-GB"/>
        </w:rPr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Remarks</w:t>
            </w:r>
          </w:p>
        </w:tc>
      </w:tr>
      <w:tr w:rsidR="00A40539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:rsidR="00A40539" w:rsidRDefault="00A40539" w:rsidP="00A40539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0.1.0</w:t>
            </w:r>
          </w:p>
        </w:tc>
        <w:tc>
          <w:tcPr>
            <w:tcW w:w="1291" w:type="pct"/>
          </w:tcPr>
          <w:p w:rsidR="00A40539" w:rsidRDefault="00A40539" w:rsidP="00A4053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  <w:p w:rsidR="00A40539" w:rsidRDefault="00A40539" w:rsidP="00A4053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:rsidR="00A40539" w:rsidRDefault="00A40539" w:rsidP="00A4053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30-Apr-2015</w:t>
            </w:r>
          </w:p>
        </w:tc>
        <w:tc>
          <w:tcPr>
            <w:tcW w:w="2271" w:type="pct"/>
          </w:tcPr>
          <w:p w:rsidR="00A40539" w:rsidRDefault="00A40539" w:rsidP="00A4053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A40539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:rsidR="00A40539" w:rsidRDefault="00A40539" w:rsidP="00A40539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0.5.0</w:t>
            </w:r>
          </w:p>
        </w:tc>
        <w:tc>
          <w:tcPr>
            <w:tcW w:w="1291" w:type="pct"/>
          </w:tcPr>
          <w:p w:rsidR="00A40539" w:rsidRDefault="00A40539" w:rsidP="00A4053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Serhat Çelik</w:t>
            </w:r>
          </w:p>
          <w:p w:rsidR="00A40539" w:rsidRDefault="00A40539" w:rsidP="00A4053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Hasan Emre Kırmızı</w:t>
            </w:r>
          </w:p>
          <w:p w:rsidR="00A40539" w:rsidRDefault="00A40539" w:rsidP="00A4053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Ümit Anıl Öztürk</w:t>
            </w:r>
          </w:p>
        </w:tc>
        <w:tc>
          <w:tcPr>
            <w:tcW w:w="893" w:type="pct"/>
          </w:tcPr>
          <w:p w:rsidR="00A40539" w:rsidRPr="00064293" w:rsidRDefault="00A40539" w:rsidP="00A405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4293">
              <w:t>24-Aug-2015</w:t>
            </w:r>
          </w:p>
        </w:tc>
        <w:tc>
          <w:tcPr>
            <w:tcW w:w="2271" w:type="pct"/>
          </w:tcPr>
          <w:p w:rsidR="00A40539" w:rsidRDefault="00A40539" w:rsidP="00A4053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Updating</w:t>
            </w:r>
            <w:r w:rsidRPr="00064293">
              <w:t xml:space="preserve"> the list of deliverables from GitHub</w:t>
            </w:r>
          </w:p>
        </w:tc>
      </w:tr>
      <w:tr w:rsidR="00A40539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:rsidR="00A40539" w:rsidRDefault="00A40539" w:rsidP="00A40539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:rsidR="00A40539" w:rsidRDefault="00A40539" w:rsidP="00A4053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:rsidR="00A40539" w:rsidRDefault="00A40539" w:rsidP="00A4053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24-Aug-2015</w:t>
            </w:r>
          </w:p>
        </w:tc>
        <w:tc>
          <w:tcPr>
            <w:tcW w:w="2271" w:type="pct"/>
          </w:tcPr>
          <w:p w:rsidR="00A40539" w:rsidRDefault="00A40539" w:rsidP="00A4053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Release</w:t>
            </w:r>
          </w:p>
        </w:tc>
      </w:tr>
      <w:tr w:rsidR="00D726E9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:rsidR="00D726E9" w:rsidRDefault="00D726E9" w:rsidP="00A40539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1.0.1</w:t>
            </w:r>
          </w:p>
        </w:tc>
        <w:tc>
          <w:tcPr>
            <w:tcW w:w="1291" w:type="pct"/>
          </w:tcPr>
          <w:p w:rsidR="00D726E9" w:rsidRDefault="00D726E9" w:rsidP="00A4053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Ferhat Erata</w:t>
            </w:r>
          </w:p>
        </w:tc>
        <w:tc>
          <w:tcPr>
            <w:tcW w:w="893" w:type="pct"/>
          </w:tcPr>
          <w:p w:rsidR="00D726E9" w:rsidRDefault="00D726E9" w:rsidP="00A4053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25-Aug-2015</w:t>
            </w:r>
          </w:p>
        </w:tc>
        <w:tc>
          <w:tcPr>
            <w:tcW w:w="2271" w:type="pct"/>
          </w:tcPr>
          <w:p w:rsidR="00D726E9" w:rsidRDefault="00D726E9" w:rsidP="00A4053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Minor modifications</w:t>
            </w:r>
          </w:p>
        </w:tc>
      </w:tr>
    </w:tbl>
    <w:p w:rsidR="00B0025C" w:rsidRPr="00B0025C" w:rsidRDefault="00B0025C" w:rsidP="00B0025C">
      <w:pPr>
        <w:pStyle w:val="ITEABodyText"/>
        <w:rPr>
          <w:lang w:eastAsia="en-US"/>
        </w:rPr>
      </w:pPr>
    </w:p>
    <w:p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-14125411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40539" w:rsidRDefault="00A40539" w:rsidP="00A40539">
          <w:pPr>
            <w:pStyle w:val="TOCHeading"/>
          </w:pPr>
        </w:p>
        <w:p w:rsidR="00FA5D9B" w:rsidRDefault="00A40539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86711" w:history="1">
            <w:r w:rsidR="00FA5D9B" w:rsidRPr="004D0020">
              <w:rPr>
                <w:rStyle w:val="Hyperlink"/>
              </w:rPr>
              <w:t>Document History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_Toc428286711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2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12" w:history="1">
            <w:r w:rsidR="00FA5D9B" w:rsidRPr="004D0020">
              <w:rPr>
                <w:rStyle w:val="Hyperlink"/>
              </w:rPr>
              <w:t>1. Introduction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_Toc428286712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4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13" w:history="1">
            <w:r w:rsidR="00FA5D9B" w:rsidRPr="004D0020">
              <w:rPr>
                <w:rStyle w:val="Hyperlink"/>
              </w:rPr>
              <w:t>1.1. Role of the deliverable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_Toc428286713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4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14" w:history="1">
            <w:r w:rsidR="00FA5D9B" w:rsidRPr="004D0020">
              <w:rPr>
                <w:rStyle w:val="Hyperlink"/>
              </w:rPr>
              <w:t>1.2. The List of Technical Work Packages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_Toc428286714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4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15" w:history="1">
            <w:r w:rsidR="00FA5D9B" w:rsidRPr="004D0020">
              <w:rPr>
                <w:rStyle w:val="Hyperlink"/>
              </w:rPr>
              <w:t>1.3. he List of Use Cases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_Toc428286715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4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16" w:history="1">
            <w:r w:rsidR="00FA5D9B" w:rsidRPr="004D0020">
              <w:rPr>
                <w:rStyle w:val="Hyperlink"/>
              </w:rPr>
              <w:t>1.4. Conventions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_Toc428286716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6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17" w:history="1">
            <w:r w:rsidR="00FA5D9B" w:rsidRPr="004D0020">
              <w:rPr>
                <w:rStyle w:val="Hyperlink"/>
              </w:rPr>
              <w:t>1.5. Structure of the document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_Toc428286717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6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18" w:history="1">
            <w:r w:rsidR="00FA5D9B" w:rsidRPr="004D0020">
              <w:rPr>
                <w:rStyle w:val="Hyperlink"/>
              </w:rPr>
              <w:t>1.6. Terms, abbreviations and definitions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_Toc428286718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6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19" w:history="1">
            <w:r w:rsidR="00FA5D9B" w:rsidRPr="004D0020">
              <w:rPr>
                <w:rStyle w:val="Hyperlink"/>
              </w:rPr>
              <w:t>2. Software Requirements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_Toc428286719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7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0" w:history="1">
            <w:r w:rsidR="00FA5D9B" w:rsidRPr="004D0020">
              <w:rPr>
                <w:rStyle w:val="Hyperlink"/>
              </w:rPr>
              <w:t>2.1. REQ-UR-67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_Toc428286720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7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1" w:history="1">
            <w:r w:rsidR="00FA5D9B" w:rsidRPr="004D0020">
              <w:rPr>
                <w:rStyle w:val="Hyperlink"/>
              </w:rPr>
              <w:t>2.2. REQ-UR-66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_Toc428286721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7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2" w:history="1">
            <w:r w:rsidR="00FA5D9B" w:rsidRPr="004D0020">
              <w:rPr>
                <w:rStyle w:val="Hyperlink"/>
              </w:rPr>
              <w:t>2.3. REQ-UR-65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_Toc428286722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7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3" w:history="1">
            <w:r w:rsidR="00FA5D9B" w:rsidRPr="004D0020">
              <w:rPr>
                <w:rStyle w:val="Hyperlink"/>
              </w:rPr>
              <w:t>2.4. REQ-UR-64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_Toc428286723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7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4" w:history="1">
            <w:r w:rsidR="00FA5D9B" w:rsidRPr="004D0020">
              <w:rPr>
                <w:rStyle w:val="Hyperlink"/>
              </w:rPr>
              <w:t>2.5. REQ-UR-63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_Toc428286724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7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5" w:history="1">
            <w:r w:rsidR="00FA5D9B" w:rsidRPr="004D0020">
              <w:rPr>
                <w:rStyle w:val="Hyperlink"/>
              </w:rPr>
              <w:t>2.6. REQ-UR-62 [Mandatory]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_Toc428286725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8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6" w:history="1">
            <w:r w:rsidR="00FA5D9B" w:rsidRPr="004D0020">
              <w:rPr>
                <w:rStyle w:val="Hyperlink"/>
              </w:rPr>
              <w:t>2.7. REQ-UR-61 [Mandatory]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_Toc428286726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8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7" w:history="1">
            <w:r w:rsidR="00FA5D9B" w:rsidRPr="004D0020">
              <w:rPr>
                <w:rStyle w:val="Hyperlink"/>
              </w:rPr>
              <w:t>2.8. REQ-UR-60 [Optional]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_Toc428286727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8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8" w:history="1">
            <w:r w:rsidR="00FA5D9B" w:rsidRPr="004D0020">
              <w:rPr>
                <w:rStyle w:val="Hyperlink"/>
              </w:rPr>
              <w:t>2.9. REQ-UR-59 [Mandatory]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_Toc428286728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9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29" w:history="1">
            <w:r w:rsidR="00FA5D9B" w:rsidRPr="004D0020">
              <w:rPr>
                <w:rStyle w:val="Hyperlink"/>
              </w:rPr>
              <w:t>2.10. REQ-UR-57 [Mandatory]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_Toc428286729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9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0" w:history="1">
            <w:r w:rsidR="00FA5D9B" w:rsidRPr="004D0020">
              <w:rPr>
                <w:rStyle w:val="Hyperlink"/>
              </w:rPr>
              <w:t>2.11. REQ-UR-56 [Mandatory]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_Toc428286730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9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1" w:history="1">
            <w:r w:rsidR="00FA5D9B" w:rsidRPr="004D0020">
              <w:rPr>
                <w:rStyle w:val="Hyperlink"/>
              </w:rPr>
              <w:t>2.12. REQ-UR-55 [Desirable]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_Toc428286731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10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2" w:history="1">
            <w:r w:rsidR="00FA5D9B" w:rsidRPr="004D0020">
              <w:rPr>
                <w:rStyle w:val="Hyperlink"/>
              </w:rPr>
              <w:t>2.13. REQ-UR-54 [Mandatory]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_Toc428286732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10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3" w:history="1">
            <w:r w:rsidR="00FA5D9B" w:rsidRPr="004D0020">
              <w:rPr>
                <w:rStyle w:val="Hyperlink"/>
              </w:rPr>
              <w:t>2.14. REQ-UR-WP6-44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_Toc428286733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10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4" w:history="1">
            <w:r w:rsidR="00FA5D9B" w:rsidRPr="004D0020">
              <w:rPr>
                <w:rStyle w:val="Hyperlink"/>
              </w:rPr>
              <w:t>2.15. REQ-UR-WP6-43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_Toc428286734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10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5" w:history="1">
            <w:r w:rsidR="00FA5D9B" w:rsidRPr="004D0020">
              <w:rPr>
                <w:rStyle w:val="Hyperlink"/>
              </w:rPr>
              <w:t>2.16. REQ-UR-24 [Mandatory]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_Toc428286735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11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6" w:history="1">
            <w:r w:rsidR="00FA5D9B" w:rsidRPr="004D0020">
              <w:rPr>
                <w:rStyle w:val="Hyperlink"/>
              </w:rPr>
              <w:t>2.17. REQ-UR-WP3-14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_Toc428286736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11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7" w:history="1">
            <w:r w:rsidR="00FA5D9B" w:rsidRPr="004D0020">
              <w:rPr>
                <w:rStyle w:val="Hyperlink"/>
              </w:rPr>
              <w:t>2.18. REQ-UR-WP3-13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_Toc428286737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11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8" w:history="1">
            <w:r w:rsidR="00FA5D9B" w:rsidRPr="004D0020">
              <w:rPr>
                <w:rStyle w:val="Hyperlink"/>
              </w:rPr>
              <w:t>2.19. REQ-UR-WP3-12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_Toc428286738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12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39" w:history="1">
            <w:r w:rsidR="00FA5D9B" w:rsidRPr="004D0020">
              <w:rPr>
                <w:rStyle w:val="Hyperlink"/>
              </w:rPr>
              <w:t>2.20. REQ-UR-WP3-11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_Toc428286739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12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0" w:history="1">
            <w:r w:rsidR="00FA5D9B" w:rsidRPr="004D0020">
              <w:rPr>
                <w:rStyle w:val="Hyperlink"/>
              </w:rPr>
              <w:t>2.21. REQ-UR-WP3-10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_Toc428286740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12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1" w:history="1">
            <w:r w:rsidR="00FA5D9B" w:rsidRPr="004D0020">
              <w:rPr>
                <w:rStyle w:val="Hyperlink"/>
              </w:rPr>
              <w:t>2.22. REQ-UR-WP3-9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_Toc428286741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13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2" w:history="1">
            <w:r w:rsidR="00FA5D9B" w:rsidRPr="004D0020">
              <w:rPr>
                <w:rStyle w:val="Hyperlink"/>
              </w:rPr>
              <w:t>2.23. REQ-UR-WP3-8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_Toc428286742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13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3" w:history="1">
            <w:r w:rsidR="00FA5D9B" w:rsidRPr="004D0020">
              <w:rPr>
                <w:rStyle w:val="Hyperlink"/>
              </w:rPr>
              <w:t>2.24. REQ-UR-WP3-7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_Toc428286743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13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4" w:history="1">
            <w:r w:rsidR="00FA5D9B" w:rsidRPr="004D0020">
              <w:rPr>
                <w:rStyle w:val="Hyperlink"/>
              </w:rPr>
              <w:t>2.25. REQ-UR-WP3-6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_Toc428286744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13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5" w:history="1">
            <w:r w:rsidR="00FA5D9B" w:rsidRPr="004D0020">
              <w:rPr>
                <w:rStyle w:val="Hyperlink"/>
              </w:rPr>
              <w:t>2.26. REQ-UR-WP3-5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_Toc428286745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14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6" w:history="1">
            <w:r w:rsidR="00FA5D9B" w:rsidRPr="004D0020">
              <w:rPr>
                <w:rStyle w:val="Hyperlink"/>
              </w:rPr>
              <w:t>2.27. REQ-UR-WP3-4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_Toc428286746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14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7" w:history="1">
            <w:r w:rsidR="00FA5D9B" w:rsidRPr="004D0020">
              <w:rPr>
                <w:rStyle w:val="Hyperlink"/>
              </w:rPr>
              <w:t>2.28. REQ-UR-WP3-3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_Toc428286747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14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8" w:history="1">
            <w:r w:rsidR="00FA5D9B" w:rsidRPr="004D0020">
              <w:rPr>
                <w:rStyle w:val="Hyperlink"/>
              </w:rPr>
              <w:t>2.29. REQ-UR-WP3-2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_Toc428286748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14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49" w:history="1">
            <w:r w:rsidR="00FA5D9B" w:rsidRPr="004D0020">
              <w:rPr>
                <w:rStyle w:val="Hyperlink"/>
              </w:rPr>
              <w:t>References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_Toc428286749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16</w:t>
            </w:r>
            <w:r w:rsidR="00FA5D9B">
              <w:rPr>
                <w:webHidden/>
              </w:rPr>
              <w:fldChar w:fldCharType="end"/>
            </w:r>
          </w:hyperlink>
        </w:p>
        <w:p w:rsidR="00FA5D9B" w:rsidRDefault="008A1100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8286750" w:history="1">
            <w:r w:rsidR="00FA5D9B" w:rsidRPr="004D0020">
              <w:rPr>
                <w:rStyle w:val="Hyperlink"/>
              </w:rPr>
              <w:t>Appendixes</w:t>
            </w:r>
            <w:r w:rsidR="00FA5D9B">
              <w:rPr>
                <w:webHidden/>
              </w:rPr>
              <w:tab/>
            </w:r>
            <w:r w:rsidR="00FA5D9B">
              <w:rPr>
                <w:webHidden/>
              </w:rPr>
              <w:fldChar w:fldCharType="begin"/>
            </w:r>
            <w:r w:rsidR="00FA5D9B">
              <w:rPr>
                <w:webHidden/>
              </w:rPr>
              <w:instrText xml:space="preserve"> PAGEREF _Toc428286750 \h </w:instrText>
            </w:r>
            <w:r w:rsidR="00FA5D9B">
              <w:rPr>
                <w:webHidden/>
              </w:rPr>
            </w:r>
            <w:r w:rsidR="00FA5D9B">
              <w:rPr>
                <w:webHidden/>
              </w:rPr>
              <w:fldChar w:fldCharType="separate"/>
            </w:r>
            <w:r w:rsidR="00D20B3B">
              <w:rPr>
                <w:webHidden/>
              </w:rPr>
              <w:t>17</w:t>
            </w:r>
            <w:r w:rsidR="00FA5D9B">
              <w:rPr>
                <w:webHidden/>
              </w:rPr>
              <w:fldChar w:fldCharType="end"/>
            </w:r>
          </w:hyperlink>
        </w:p>
        <w:p w:rsidR="00A40539" w:rsidRDefault="00A40539">
          <w:r>
            <w:rPr>
              <w:b/>
              <w:bCs/>
              <w:noProof/>
            </w:rPr>
            <w:fldChar w:fldCharType="end"/>
          </w:r>
        </w:p>
      </w:sdtContent>
    </w:sdt>
    <w:p w:rsidR="00513BAC" w:rsidRDefault="0049173E" w:rsidP="00A40539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color w:val="auto"/>
          <w:spacing w:val="0"/>
          <w:sz w:val="22"/>
          <w:szCs w:val="22"/>
          <w:lang w:val="en-US" w:eastAsia="en-US"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:rsidR="00973958" w:rsidRDefault="0049173E" w:rsidP="00781966">
      <w:pPr>
        <w:pStyle w:val="ITEAHeading1"/>
      </w:pPr>
      <w:r w:rsidRPr="009301B2">
        <w:fldChar w:fldCharType="end"/>
      </w:r>
      <w:bookmarkStart w:id="15" w:name="_Toc417385330"/>
      <w:bookmarkStart w:id="16" w:name="_Toc428286712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:rsidR="00973958" w:rsidRDefault="00973958" w:rsidP="009D76D9">
      <w:pPr>
        <w:pStyle w:val="ITEAHeading2"/>
      </w:pPr>
      <w:bookmarkStart w:id="17" w:name="_Toc417385331"/>
      <w:bookmarkStart w:id="18" w:name="_Toc428286713"/>
      <w:r w:rsidRPr="00973958">
        <w:t>Role of the deliverable</w:t>
      </w:r>
      <w:bookmarkEnd w:id="17"/>
      <w:bookmarkEnd w:id="18"/>
    </w:p>
    <w:p w:rsidR="00143039" w:rsidRDefault="00143039" w:rsidP="00143039">
      <w:pPr>
        <w:pStyle w:val="ITEABodyText"/>
      </w:pPr>
      <w:r>
        <w:t xml:space="preserve">A common </w:t>
      </w:r>
      <w:r>
        <w:rPr>
          <w:b/>
        </w:rPr>
        <w:t>Software Requirements Document</w:t>
      </w:r>
      <w:r>
        <w:t xml:space="preserve"> (SRD, alias D1.6.2) derived from the previous User Requirements Document will identify and prioritize the functional and non-functional requirements for the ModelWriter IDE, addressing the selected User Requirements. This SRD will also include the technical environment necessary e.g. for Task T6.7 from OBEO.</w:t>
      </w:r>
    </w:p>
    <w:p w:rsidR="00143039" w:rsidRDefault="00143039" w:rsidP="00143039">
      <w:pPr>
        <w:pStyle w:val="ITEABodyText"/>
      </w:pPr>
    </w:p>
    <w:p w:rsidR="00143039" w:rsidRDefault="00143039" w:rsidP="00A40539">
      <w:pPr>
        <w:pStyle w:val="ITEABodyText"/>
      </w:pPr>
      <w:r>
        <w:t xml:space="preserve">A </w:t>
      </w:r>
      <w:r w:rsidR="00A40539">
        <w:t>progress m</w:t>
      </w:r>
      <w:r w:rsidRPr="00A40539">
        <w:t>eeting</w:t>
      </w:r>
      <w:r>
        <w:t xml:space="preserve"> chaired by UNIT (</w:t>
      </w:r>
      <w:r w:rsidR="00A40539">
        <w:t>but</w:t>
      </w:r>
      <w:r>
        <w:t xml:space="preserve"> hosted by </w:t>
      </w:r>
      <w:r w:rsidR="00A40539">
        <w:t>SOGETI</w:t>
      </w:r>
      <w:r>
        <w:t>) was organized for the technology developers (represented by WP2 to WP4 leaders) to share and explain to all participating project partners what are the ModelWriter platform features and non-functional requirements which are proposed for research and implementation</w:t>
      </w:r>
    </w:p>
    <w:p w:rsidR="00143039" w:rsidRDefault="00143039" w:rsidP="009D76D9">
      <w:pPr>
        <w:pStyle w:val="ITEABodyText"/>
      </w:pPr>
    </w:p>
    <w:p w:rsidR="009D76D9" w:rsidRDefault="009D76D9" w:rsidP="009D76D9">
      <w:pPr>
        <w:pStyle w:val="ITEABodyText"/>
      </w:pPr>
      <w:r w:rsidRPr="009D76D9">
        <w:t>This document is the first version of the</w:t>
      </w:r>
      <w:r w:rsidR="00F52025">
        <w:t xml:space="preserve"> </w:t>
      </w:r>
      <w:r w:rsidR="00A975E6">
        <w:t>software</w:t>
      </w:r>
      <w:r w:rsidRPr="009D76D9">
        <w:t xml:space="preserve"> </w:t>
      </w:r>
      <w:r w:rsidR="00F52025">
        <w:t>requirements</w:t>
      </w:r>
      <w:r w:rsidRPr="009D76D9">
        <w:t xml:space="preserve"> </w:t>
      </w:r>
      <w:r w:rsidR="00F52025">
        <w:t>collected</w:t>
      </w:r>
      <w:r w:rsidRPr="009D76D9">
        <w:t xml:space="preserve"> </w:t>
      </w:r>
      <w:r w:rsidR="00F52025">
        <w:t>from</w:t>
      </w:r>
      <w:r w:rsidRPr="009D76D9">
        <w:t xml:space="preserve"> </w:t>
      </w:r>
      <w:r w:rsidR="00A975E6">
        <w:t>technical work packages</w:t>
      </w:r>
      <w:r w:rsidRPr="009D76D9">
        <w:t>. It may be up-dated depending on the further details and requirements</w:t>
      </w:r>
      <w:r w:rsidR="004B740B">
        <w:t>.</w:t>
      </w:r>
      <w:r w:rsidR="00F52025">
        <w:t xml:space="preserve"> </w:t>
      </w:r>
    </w:p>
    <w:p w:rsidR="00F52025" w:rsidRDefault="00F52025" w:rsidP="009D76D9">
      <w:pPr>
        <w:pStyle w:val="ITEABodyText"/>
      </w:pPr>
    </w:p>
    <w:p w:rsidR="00F52025" w:rsidRDefault="00F52025" w:rsidP="009D76D9">
      <w:pPr>
        <w:pStyle w:val="ITEABodyText"/>
      </w:pPr>
      <w:r>
        <w:t>The</w:t>
      </w:r>
      <w:r w:rsidRPr="003872FD">
        <w:t xml:space="preserve"> </w:t>
      </w:r>
      <w:r w:rsidR="006E0063">
        <w:rPr>
          <w:b/>
        </w:rPr>
        <w:t>Software</w:t>
      </w:r>
      <w:r w:rsidRPr="00E873FA">
        <w:rPr>
          <w:b/>
        </w:rPr>
        <w:t xml:space="preserve"> Requirements Document</w:t>
      </w:r>
      <w:r w:rsidR="006E0063">
        <w:t xml:space="preserve"> (S</w:t>
      </w:r>
      <w:r w:rsidRPr="003872FD">
        <w:t>RD) (D1.</w:t>
      </w:r>
      <w:r w:rsidR="002E2DF9">
        <w:t>6</w:t>
      </w:r>
      <w:r w:rsidRPr="003872FD">
        <w:t>.</w:t>
      </w:r>
      <w:r>
        <w:t>2</w:t>
      </w:r>
      <w:r w:rsidRPr="003872FD">
        <w:t xml:space="preserve">) </w:t>
      </w:r>
      <w:r>
        <w:t>is automatically</w:t>
      </w:r>
      <w:r w:rsidRPr="003872FD">
        <w:t xml:space="preserve"> compiled from </w:t>
      </w:r>
      <w:r>
        <w:t>the issue list of the public</w:t>
      </w:r>
      <w:r w:rsidR="000C4142">
        <w:t xml:space="preserve"> “R</w:t>
      </w:r>
      <w:r>
        <w:t>equirement</w:t>
      </w:r>
      <w:r w:rsidR="000C4142">
        <w:t>s”</w:t>
      </w:r>
      <w:r>
        <w:t xml:space="preserve"> repository of ModelWriter’s GitHub organization</w:t>
      </w:r>
      <w:r w:rsidR="00CF09F5">
        <w:rPr>
          <w:rStyle w:val="FootnoteReference"/>
        </w:rPr>
        <w:footnoteReference w:id="1"/>
      </w:r>
      <w:r>
        <w:t xml:space="preserve">. The information about confirmed requirements and the prioritization of the requirements are programmatically gathered from </w:t>
      </w:r>
      <w:r w:rsidR="000C4142">
        <w:t>the public ‘waffle’ scrum board of the “Requirements”</w:t>
      </w:r>
      <w:r w:rsidR="00CF09F5">
        <w:t xml:space="preserve"> r</w:t>
      </w:r>
      <w:r w:rsidR="000C4142">
        <w:t>epository</w:t>
      </w:r>
      <w:r w:rsidR="00CF09F5">
        <w:rPr>
          <w:rStyle w:val="FootnoteReference"/>
        </w:rPr>
        <w:footnoteReference w:id="2"/>
      </w:r>
      <w:r w:rsidR="000C4142">
        <w:t>.</w:t>
      </w:r>
    </w:p>
    <w:p w:rsidR="001F358B" w:rsidRDefault="001F358B" w:rsidP="001F358B">
      <w:pPr>
        <w:pStyle w:val="ITEAHeading2"/>
      </w:pPr>
      <w:bookmarkStart w:id="19" w:name="_Toc417385332"/>
      <w:bookmarkStart w:id="20" w:name="_Toc428286714"/>
      <w:r>
        <w:t xml:space="preserve">The List of </w:t>
      </w:r>
      <w:bookmarkEnd w:id="19"/>
      <w:r w:rsidR="008B5D2C"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1F358B" w:rsidTr="00A4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1F358B" w:rsidRDefault="001F358B" w:rsidP="00A40539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:rsidR="001F358B" w:rsidRDefault="001F358B" w:rsidP="00A4053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1F358B" w:rsidTr="00A40539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1F358B" w:rsidRDefault="000B6EB7" w:rsidP="00A40539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:rsidR="001F358B" w:rsidRDefault="000B6EB7" w:rsidP="00A4053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1F358B" w:rsidTr="00A40539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1F358B" w:rsidRDefault="000B6EB7" w:rsidP="00A40539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:rsidR="001F358B" w:rsidRDefault="000B6EB7" w:rsidP="00A4053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1F358B" w:rsidTr="00A40539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1F358B" w:rsidRDefault="000B6EB7" w:rsidP="00A40539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:rsidR="001F358B" w:rsidRDefault="000B6EB7" w:rsidP="00A4053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1F358B" w:rsidTr="00A40539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1F358B" w:rsidRDefault="000B6EB7" w:rsidP="00A40539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:rsidR="001F358B" w:rsidRDefault="000B6EB7" w:rsidP="00A4053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:rsidR="001F358B" w:rsidRDefault="001F358B" w:rsidP="001F358B">
      <w:pPr>
        <w:pStyle w:val="ITEABodyText"/>
      </w:pPr>
    </w:p>
    <w:p w:rsidR="00FA5D9B" w:rsidRDefault="00895759" w:rsidP="00FA5D9B">
      <w:pPr>
        <w:pStyle w:val="ITEAHeading2"/>
      </w:pPr>
      <w:bookmarkStart w:id="21" w:name="_Toc428284836"/>
      <w:bookmarkStart w:id="22" w:name="_Toc428286715"/>
      <w:r>
        <w:t>T</w:t>
      </w:r>
      <w:r w:rsidR="00FA5D9B">
        <w:t>he List of Use Cases</w:t>
      </w:r>
      <w:bookmarkEnd w:id="21"/>
      <w:bookmarkEnd w:id="22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FA5D9B" w:rsidTr="000E1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</w:pPr>
            <w:r>
              <w:rPr>
                <w:lang w:eastAsia="en-US"/>
              </w:rPr>
              <w:t>UC-FR-01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Synchronization between Models and Documentation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UC-FR-02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Enterprise Architecture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UC-FR-03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Synchronization of regulation documentation with a design rule repository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UC-FR-04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eastAsia="en-US"/>
              </w:rPr>
              <w:t>Production of a context specific design document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UC-TR-01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5638">
              <w:t>Production of a proposal in response to an IPA Invitation To Tender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UC-TR-02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 w:rsidRPr="004B5638">
              <w:t>Collaborative production of a proposal for an IPA project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UC-TR-03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Synchronization of ReqIF/Clafer models with requirement specifications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UC-TR-04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 w:rsidRPr="004B5638">
              <w:t xml:space="preserve">Requirement Engineering </w:t>
            </w:r>
            <w:r>
              <w:t>for System Modelling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UC-TR-05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910DC6">
              <w:t>Synchronous Business Process Design with Use Cases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UC-BE-01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IT</w:t>
            </w:r>
          </w:p>
        </w:tc>
      </w:tr>
      <w:tr w:rsidR="00FA5D9B" w:rsidTr="000E1AE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:rsidR="00FA5D9B" w:rsidRDefault="00FA5D9B" w:rsidP="000E1AEF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UC-BE-02</w:t>
            </w:r>
          </w:p>
        </w:tc>
        <w:tc>
          <w:tcPr>
            <w:tcW w:w="4218" w:type="pct"/>
          </w:tcPr>
          <w:p w:rsidR="00FA5D9B" w:rsidRDefault="00FA5D9B" w:rsidP="000E1AEF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Automated Test Generation</w:t>
            </w:r>
          </w:p>
        </w:tc>
      </w:tr>
    </w:tbl>
    <w:p w:rsidR="00FA5D9B" w:rsidRDefault="00FA5D9B" w:rsidP="00FA5D9B">
      <w:pPr>
        <w:pStyle w:val="ITEABodyText"/>
      </w:pPr>
    </w:p>
    <w:p w:rsidR="00FA5D9B" w:rsidRPr="001F358B" w:rsidRDefault="00FA5D9B" w:rsidP="001F358B">
      <w:pPr>
        <w:pStyle w:val="ITEABodyText"/>
      </w:pPr>
    </w:p>
    <w:p w:rsidR="008B5D2C" w:rsidRDefault="008B5D2C">
      <w:pPr>
        <w:spacing w:after="200" w:line="276" w:lineRule="auto"/>
        <w:rPr>
          <w:rFonts w:eastAsiaTheme="majorEastAsia" w:cs="Arial"/>
          <w:b/>
          <w:bCs/>
          <w:color w:val="7F7F7F" w:themeColor="text1" w:themeTint="80"/>
          <w:sz w:val="24"/>
        </w:rPr>
      </w:pPr>
      <w:bookmarkStart w:id="23" w:name="_Toc417385333"/>
      <w:r>
        <w:br w:type="page"/>
      </w:r>
    </w:p>
    <w:p w:rsidR="00E4185F" w:rsidRDefault="00E4185F" w:rsidP="009D76D9">
      <w:pPr>
        <w:pStyle w:val="ITEAHeading2"/>
      </w:pPr>
      <w:bookmarkStart w:id="24" w:name="_Toc428286716"/>
      <w:r>
        <w:t>Conventions</w:t>
      </w:r>
      <w:bookmarkEnd w:id="24"/>
    </w:p>
    <w:p w:rsidR="00C50B34" w:rsidRDefault="00C50B34" w:rsidP="00C50B34">
      <w:pPr>
        <w:pStyle w:val="ITEABodyText"/>
      </w:pPr>
      <w:r>
        <w:t>The req</w:t>
      </w:r>
      <w:r w:rsidR="00663262">
        <w:t>uirements are prefixed by “REQ-S</w:t>
      </w:r>
      <w:r>
        <w:t>R-</w:t>
      </w:r>
      <w:r w:rsidR="00663262">
        <w:t>WPz-</w:t>
      </w:r>
      <w:r>
        <w:t>xxx”, and are written in a roman typeface, where “R</w:t>
      </w:r>
      <w:r w:rsidR="00663262">
        <w:t>EQ” stands for “Requirement”, “SR” indicates “Software</w:t>
      </w:r>
      <w:r>
        <w:t xml:space="preserve"> Requirements”</w:t>
      </w:r>
      <w:r w:rsidR="00663262">
        <w:t xml:space="preserve">, “z” stands for the number of work package where the requirement is </w:t>
      </w:r>
      <w:r w:rsidR="00FA5D9B">
        <w:t>originated</w:t>
      </w:r>
      <w:r>
        <w:t xml:space="preserve"> and “xxx” is the positive integer identifier of the requirement. You can add this id (xxx) which is unique entire ‘requirements’ repository, at the end of </w:t>
      </w:r>
      <w:hyperlink r:id="rId10" w:history="1">
        <w:r w:rsidRPr="0003391E">
          <w:rPr>
            <w:rStyle w:val="Hyperlink"/>
          </w:rPr>
          <w:t>https://github.com/ModelWriter/Requirements/issues/</w:t>
        </w:r>
      </w:hyperlink>
      <w:r>
        <w:t xml:space="preserve"> to access the latest version of the</w:t>
      </w:r>
      <w:r w:rsidR="002B08D7">
        <w:t xml:space="preserve"> requirement.</w:t>
      </w:r>
    </w:p>
    <w:p w:rsidR="009D76D9" w:rsidRDefault="009D76D9" w:rsidP="009D76D9">
      <w:pPr>
        <w:pStyle w:val="ITEAHeading2"/>
      </w:pPr>
      <w:bookmarkStart w:id="25" w:name="_Toc428286717"/>
      <w:r w:rsidRPr="009D76D9">
        <w:t>Structure of the document</w:t>
      </w:r>
      <w:bookmarkEnd w:id="23"/>
      <w:bookmarkEnd w:id="25"/>
    </w:p>
    <w:p w:rsidR="000F116A" w:rsidRDefault="000F116A" w:rsidP="000F116A">
      <w:pPr>
        <w:pStyle w:val="ITEABodyText"/>
      </w:pPr>
      <w:r>
        <w:t>This document is organized as follows:</w:t>
      </w:r>
    </w:p>
    <w:p w:rsidR="000F116A" w:rsidRDefault="000F116A" w:rsidP="004E2FC4">
      <w:pPr>
        <w:pStyle w:val="ITEATableBullets"/>
      </w:pPr>
      <w:r>
        <w:t>Chapter 1 introduces the document.</w:t>
      </w:r>
    </w:p>
    <w:p w:rsidR="000F116A" w:rsidRDefault="000F116A" w:rsidP="004E2FC4">
      <w:pPr>
        <w:pStyle w:val="ITEATableBullets"/>
      </w:pPr>
      <w:r>
        <w:t xml:space="preserve">Chapter 2 describes each </w:t>
      </w:r>
      <w:r w:rsidR="00F03108">
        <w:t>requirements.</w:t>
      </w:r>
    </w:p>
    <w:p w:rsidR="00880589" w:rsidRDefault="00880589" w:rsidP="00880589">
      <w:pPr>
        <w:pStyle w:val="ITEAHeading2"/>
      </w:pPr>
      <w:bookmarkStart w:id="26" w:name="_Toc417385334"/>
      <w:bookmarkStart w:id="27" w:name="_Toc428286718"/>
      <w:r w:rsidRPr="00880589">
        <w:t>Terms, abbreviations and definitions</w:t>
      </w:r>
      <w:bookmarkEnd w:id="26"/>
      <w:bookmarkEnd w:id="27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:rsidTr="00FA5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580" w:type="dxa"/>
          </w:tcPr>
          <w:p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:rsidTr="00FA5D9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tcBorders>
              <w:top w:val="single" w:sz="18" w:space="0" w:color="808080" w:themeColor="background1" w:themeShade="80"/>
            </w:tcBorders>
          </w:tcPr>
          <w:p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580" w:type="dxa"/>
          </w:tcPr>
          <w:p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:rsidTr="00FA5D9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580" w:type="dxa"/>
          </w:tcPr>
          <w:p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:rsidTr="00FA5D9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580" w:type="dxa"/>
          </w:tcPr>
          <w:p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1D7564" w:rsidTr="00FA5D9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1D7564" w:rsidRPr="00A86A03" w:rsidRDefault="00F829CE" w:rsidP="00DF14E8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BPMN</w:t>
            </w:r>
          </w:p>
        </w:tc>
        <w:tc>
          <w:tcPr>
            <w:tcW w:w="7580" w:type="dxa"/>
          </w:tcPr>
          <w:p w:rsidR="001D7564" w:rsidRDefault="009171EA" w:rsidP="00DF14E8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Business Process Monde &amp; Notation</w:t>
            </w:r>
          </w:p>
        </w:tc>
      </w:tr>
      <w:tr w:rsidR="00FA5D9B" w:rsidTr="00FA5D9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A5D9B" w:rsidRPr="00A86A03" w:rsidRDefault="00FA5D9B" w:rsidP="00FA5D9B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ReqIF</w:t>
            </w:r>
          </w:p>
        </w:tc>
        <w:tc>
          <w:tcPr>
            <w:tcW w:w="7580" w:type="dxa"/>
          </w:tcPr>
          <w:p w:rsidR="00FA5D9B" w:rsidRDefault="00FA5D9B" w:rsidP="00FA5D9B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F50D6">
              <w:rPr>
                <w:color w:val="000000"/>
              </w:rPr>
              <w:t>Requirements Interchange Format</w:t>
            </w:r>
          </w:p>
        </w:tc>
      </w:tr>
      <w:tr w:rsidR="00FA5D9B" w:rsidTr="00FA5D9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A5D9B" w:rsidRPr="00A86A03" w:rsidRDefault="00FA5D9B" w:rsidP="00FA5D9B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RMF</w:t>
            </w:r>
          </w:p>
        </w:tc>
        <w:tc>
          <w:tcPr>
            <w:tcW w:w="7580" w:type="dxa"/>
          </w:tcPr>
          <w:p w:rsidR="00FA5D9B" w:rsidRDefault="00FA5D9B" w:rsidP="00FA5D9B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1F50D6">
              <w:rPr>
                <w:color w:val="000000"/>
              </w:rPr>
              <w:t>Requirements Modeling Framework</w:t>
            </w:r>
          </w:p>
        </w:tc>
      </w:tr>
      <w:tr w:rsidR="00FA5D9B" w:rsidTr="00FA5D9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FA5D9B" w:rsidRPr="00A86A03" w:rsidRDefault="00FA5D9B" w:rsidP="00FA5D9B">
            <w:pPr>
              <w:pStyle w:val="ITEABodyText"/>
              <w:rPr>
                <w:color w:val="000000"/>
              </w:rPr>
            </w:pPr>
            <w:r>
              <w:rPr>
                <w:color w:val="000000"/>
              </w:rPr>
              <w:t>SBVR</w:t>
            </w:r>
          </w:p>
        </w:tc>
        <w:tc>
          <w:tcPr>
            <w:tcW w:w="7580" w:type="dxa"/>
          </w:tcPr>
          <w:p w:rsidR="00FA5D9B" w:rsidRDefault="00FA5D9B" w:rsidP="00FA5D9B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F50D6">
              <w:rPr>
                <w:color w:val="000000"/>
              </w:rPr>
              <w:t>Semantics Of Business Vocabulary And Rules</w:t>
            </w:r>
          </w:p>
        </w:tc>
      </w:tr>
    </w:tbl>
    <w:p w:rsidR="00880589" w:rsidRPr="00880589" w:rsidRDefault="00880589" w:rsidP="00880589">
      <w:pPr>
        <w:pStyle w:val="ITEABodyText"/>
      </w:pPr>
    </w:p>
    <w:p w:rsidR="00397912" w:rsidRDefault="00667129" w:rsidP="00781966">
      <w:pPr>
        <w:pStyle w:val="ITEAHeading1"/>
      </w:pPr>
      <w:bookmarkStart w:id="28" w:name="_Toc417385335"/>
      <w:bookmarkStart w:id="29" w:name="_Toc428286719"/>
      <w:r>
        <w:t>Software</w:t>
      </w:r>
      <w:r w:rsidR="00950743">
        <w:t xml:space="preserve"> Requirements</w:t>
      </w:r>
      <w:bookmarkEnd w:id="28"/>
      <w:bookmarkEnd w:id="29"/>
    </w:p>
    <w:p w:rsidR="007A62A8" w:rsidRPr="005707E2" w:rsidRDefault="007A62A8" w:rsidP="005707E2">
      <w:pPr>
        <w:pStyle w:val="ITEABodyText"/>
        <w:rPr>
          <w:lang w:eastAsia="en-US"/>
        </w:rPr>
      </w:pPr>
      <w:bookmarkStart w:id="30" w:name="_GoBack"/>
      <w:bookmarkEnd w:id="30"/>
    </w:p>
    <w:p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31" w:name="_Toc417385337"/>
      <w:bookmarkStart w:id="32" w:name="_Toc428286749"/>
      <w:r>
        <w:t>References</w:t>
      </w:r>
      <w:bookmarkEnd w:id="31"/>
      <w:bookmarkEnd w:id="32"/>
    </w:p>
    <w:p w:rsidR="00BD0F29" w:rsidRDefault="00A40539" w:rsidP="00A40539">
      <w:pPr>
        <w:pStyle w:val="ITEABodyText"/>
        <w:ind w:left="360"/>
        <w:rPr>
          <w:lang w:eastAsia="en-US"/>
        </w:rPr>
      </w:pPr>
      <w:r>
        <w:rPr>
          <w:lang w:eastAsia="en-US"/>
        </w:rPr>
        <w:t>N/A</w:t>
      </w:r>
    </w:p>
    <w:p w:rsidR="00BD0F29" w:rsidRDefault="00BD0F29" w:rsidP="00897BB3">
      <w:pPr>
        <w:pStyle w:val="ITEAHeading1"/>
        <w:numPr>
          <w:ilvl w:val="0"/>
          <w:numId w:val="0"/>
        </w:numPr>
      </w:pPr>
      <w:bookmarkStart w:id="33" w:name="_Toc417385338"/>
      <w:bookmarkStart w:id="34" w:name="_Toc428286750"/>
      <w:r>
        <w:t>Appendixes</w:t>
      </w:r>
      <w:bookmarkEnd w:id="33"/>
      <w:bookmarkEnd w:id="34"/>
    </w:p>
    <w:p w:rsidR="00C24366" w:rsidRDefault="00C92AB5" w:rsidP="00A40539">
      <w:pPr>
        <w:pStyle w:val="BodyText"/>
        <w:rPr>
          <w:lang w:eastAsia="en-US"/>
        </w:rPr>
      </w:pPr>
      <w:r>
        <w:rPr>
          <w:lang w:eastAsia="en-US"/>
        </w:rPr>
        <w:t>N/A</w:t>
      </w:r>
    </w:p>
    <w:p w:rsidR="00A30B7D" w:rsidRDefault="00A30B7D" w:rsidP="00A30B7D">
      <w:pPr>
        <w:pStyle w:val="ITEAHeading2"/>
        <w:numPr>
          <w:ilvl w:val="0"/>
          <w:numId w:val="0"/>
        </w:numPr>
        <w:rPr>
          <w:lang w:eastAsia="en-US"/>
        </w:rPr>
      </w:pPr>
    </w:p>
    <w:p w:rsidR="00A30B7D" w:rsidRPr="00A30B7D" w:rsidRDefault="00A30B7D" w:rsidP="00A30B7D">
      <w:pPr>
        <w:pStyle w:val="ITEABodyText"/>
        <w:rPr>
          <w:lang w:eastAsia="en-US"/>
        </w:rPr>
      </w:pPr>
    </w:p>
    <w:p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100" w:rsidRDefault="008A1100" w:rsidP="00963638">
      <w:r>
        <w:separator/>
      </w:r>
    </w:p>
    <w:p w:rsidR="008A1100" w:rsidRDefault="008A1100"/>
  </w:endnote>
  <w:endnote w:type="continuationSeparator" w:id="0">
    <w:p w:rsidR="008A1100" w:rsidRDefault="008A1100" w:rsidP="00963638">
      <w:r>
        <w:continuationSeparator/>
      </w:r>
    </w:p>
    <w:p w:rsidR="008A1100" w:rsidRDefault="008A11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80"/>
    <w:family w:val="roman"/>
    <w:pitch w:val="variable"/>
    <w:sig w:usb0="00000001" w:usb1="08070000" w:usb2="00000010" w:usb3="00000000" w:csb0="00020000" w:csb1="00000000"/>
  </w:font>
  <w:font w:name="WenQuanYi Micro He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59"/>
      <w:gridCol w:w="7311"/>
    </w:tblGrid>
    <w:tr w:rsidR="000E1AEF" w:rsidRPr="007F744A" w:rsidTr="00BF5F63">
      <w:trPr>
        <w:trHeight w:val="340"/>
      </w:trPr>
      <w:tc>
        <w:tcPr>
          <w:tcW w:w="1809" w:type="dxa"/>
          <w:shd w:val="clear" w:color="auto" w:fill="auto"/>
        </w:tcPr>
        <w:p w:rsidR="000E1AEF" w:rsidRPr="00CA166C" w:rsidRDefault="000E1AEF" w:rsidP="00606229">
          <w:pPr>
            <w:pStyle w:val="Footer"/>
            <w:rPr>
              <w:b/>
            </w:rPr>
          </w:pPr>
          <w:r w:rsidRPr="00CA166C">
            <w:rPr>
              <w:noProof/>
              <w:lang w:val="tr-TR" w:eastAsia="tr-TR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86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D20B3B">
            <w:rPr>
              <w:rStyle w:val="PageNumber"/>
              <w:rFonts w:cs="Arial"/>
              <w:noProof/>
              <w:szCs w:val="20"/>
            </w:rPr>
            <w:t>17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D20B3B">
            <w:rPr>
              <w:rStyle w:val="PageNumber"/>
              <w:rFonts w:cs="Arial"/>
              <w:b/>
              <w:noProof/>
              <w:szCs w:val="20"/>
            </w:rPr>
            <w:t>17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:rsidR="000E1AEF" w:rsidRPr="00CA166C" w:rsidRDefault="008A1100" w:rsidP="00F506E9">
          <w:pPr>
            <w:pStyle w:val="Footer"/>
            <w:jc w:val="right"/>
            <w:rPr>
              <w:b/>
            </w:rPr>
          </w:pPr>
          <w:hyperlink r:id="rId2" w:history="1">
            <w:r w:rsidR="000E1AEF" w:rsidRPr="005B1378">
              <w:rPr>
                <w:rStyle w:val="Hyperlink"/>
              </w:rPr>
              <w:t>https://github.com/ModelWriter/Project-Management/issues/11</w:t>
            </w:r>
          </w:hyperlink>
        </w:p>
      </w:tc>
    </w:tr>
  </w:tbl>
  <w:p w:rsidR="000E1AEF" w:rsidRPr="007F744A" w:rsidRDefault="000E1AEF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EF" w:rsidRDefault="000E1AEF" w:rsidP="00CA166C">
    <w:pPr>
      <w:pStyle w:val="Footer"/>
    </w:pPr>
    <w:r>
      <w:rPr>
        <w:noProof/>
        <w:lang w:val="tr-TR" w:eastAsia="tr-TR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88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100" w:rsidRDefault="008A1100" w:rsidP="00963638">
      <w:r>
        <w:separator/>
      </w:r>
    </w:p>
    <w:p w:rsidR="008A1100" w:rsidRDefault="008A1100"/>
  </w:footnote>
  <w:footnote w:type="continuationSeparator" w:id="0">
    <w:p w:rsidR="008A1100" w:rsidRDefault="008A1100" w:rsidP="00963638">
      <w:r>
        <w:continuationSeparator/>
      </w:r>
    </w:p>
    <w:p w:rsidR="008A1100" w:rsidRDefault="008A1100"/>
  </w:footnote>
  <w:footnote w:id="1">
    <w:p w:rsidR="000E1AEF" w:rsidRPr="00CF09F5" w:rsidRDefault="000E1AEF" w:rsidP="00CF09F5">
      <w:pPr>
        <w:pStyle w:val="ITEABody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CF09F5">
          <w:rPr>
            <w:rStyle w:val="Hyperlink"/>
          </w:rPr>
          <w:t>https://github.com/ModelWriter/Requirements/issues</w:t>
        </w:r>
      </w:hyperlink>
    </w:p>
  </w:footnote>
  <w:footnote w:id="2">
    <w:p w:rsidR="000E1AEF" w:rsidRPr="00CF09F5" w:rsidRDefault="000E1AEF" w:rsidP="00926491">
      <w:pPr>
        <w:pStyle w:val="FootnoteText"/>
        <w:spacing w:before="0"/>
        <w:rPr>
          <w:lang w:val="tr-TR"/>
        </w:rPr>
      </w:pPr>
      <w:r w:rsidRPr="00CF09F5">
        <w:rPr>
          <w:rStyle w:val="FootnoteReference"/>
          <w:color w:val="000000" w:themeColor="text1"/>
          <w:sz w:val="20"/>
          <w:szCs w:val="24"/>
        </w:rPr>
        <w:footnoteRef/>
      </w:r>
      <w:r w:rsidRPr="00CF09F5">
        <w:rPr>
          <w:rStyle w:val="FootnoteReference"/>
          <w:color w:val="000000" w:themeColor="text1"/>
          <w:sz w:val="20"/>
          <w:szCs w:val="24"/>
        </w:rPr>
        <w:t xml:space="preserve"> </w:t>
      </w:r>
      <w:r>
        <w:rPr>
          <w:rStyle w:val="FootnoteReference"/>
          <w:color w:val="000000" w:themeColor="text1"/>
          <w:sz w:val="20"/>
          <w:szCs w:val="24"/>
        </w:rPr>
        <w:t xml:space="preserve"> </w:t>
      </w:r>
      <w:hyperlink r:id="rId2" w:history="1">
        <w:r w:rsidRPr="00CF09F5">
          <w:rPr>
            <w:rStyle w:val="Hyperlink"/>
            <w:sz w:val="20"/>
            <w:szCs w:val="24"/>
          </w:rPr>
          <w:t>https://waffle.io/modelwriter/requirements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163570"/>
      <w:docPartObj>
        <w:docPartGallery w:val="Page Numbers (Top of Page)"/>
        <w:docPartUnique/>
      </w:docPartObj>
    </w:sdtPr>
    <w:sdtEndPr/>
    <w:sdtContent>
      <w:p w:rsidR="000E1AEF" w:rsidRPr="00F14F6F" w:rsidRDefault="000E1AEF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B3B">
          <w:rPr>
            <w:noProof/>
          </w:rPr>
          <w:t>17</w:t>
        </w:r>
        <w:r>
          <w:rPr>
            <w:noProof/>
          </w:rPr>
          <w:fldChar w:fldCharType="end"/>
        </w:r>
        <w:r>
          <w:rPr>
            <w:noProof/>
            <w:lang w:val="tr-TR" w:eastAsia="tr-TR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85" name="Picture 85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E1AEF" w:rsidRPr="00F14F6F" w:rsidRDefault="000E1AEF" w:rsidP="00F14F6F">
    <w:pPr>
      <w:pStyle w:val="Header"/>
      <w:spacing w:before="120" w:after="120"/>
      <w:jc w:val="right"/>
      <w:rPr>
        <w:sz w:val="12"/>
        <w:szCs w:val="12"/>
      </w:rPr>
    </w:pPr>
  </w:p>
  <w:p w:rsidR="000E1AEF" w:rsidRPr="00ED1AF8" w:rsidRDefault="000E1AEF" w:rsidP="00874322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D1.6</w:t>
    </w:r>
    <w:r w:rsidRPr="00DD38FD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>
      <w:t>Software Requirements Document (S</w:t>
    </w:r>
    <w:r w:rsidRPr="00DD38FD">
      <w:t>RD)</w:t>
    </w:r>
  </w:p>
  <w:p w:rsidR="000E1AEF" w:rsidRPr="00ED1AF8" w:rsidRDefault="000E1AEF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EF" w:rsidRDefault="000E1AEF" w:rsidP="00CA166C">
    <w:pPr>
      <w:pStyle w:val="Header"/>
    </w:pPr>
    <w:r>
      <w:rPr>
        <w:noProof/>
        <w:lang w:val="tr-TR" w:eastAsia="tr-TR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87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CA723F"/>
    <w:multiLevelType w:val="hybridMultilevel"/>
    <w:tmpl w:val="9CFAD44E"/>
    <w:lvl w:ilvl="0" w:tplc="3E9C527E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1DD0FC5"/>
    <w:multiLevelType w:val="multilevel"/>
    <w:tmpl w:val="75F2655A"/>
    <w:numStyleLink w:val="ITEAReferenceItem"/>
  </w:abstractNum>
  <w:abstractNum w:abstractNumId="50" w15:restartNumberingAfterBreak="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 w15:restartNumberingAfterBreak="0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 w15:restartNumberingAfterBreak="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 w15:restartNumberingAfterBreak="0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 w15:restartNumberingAfterBreak="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7215B3A"/>
    <w:multiLevelType w:val="multilevel"/>
    <w:tmpl w:val="02469128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ITEA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isLgl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 w15:restartNumberingAfterBreak="0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 w15:restartNumberingAfterBreak="0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 w15:restartNumberingAfterBreak="0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 w15:restartNumberingAfterBreak="0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 w15:restartNumberingAfterBreak="0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 w15:restartNumberingAfterBreak="0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 w15:restartNumberingAfterBreak="0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45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3D9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A79D7"/>
    <w:rsid w:val="000B0048"/>
    <w:rsid w:val="000B197A"/>
    <w:rsid w:val="000B2097"/>
    <w:rsid w:val="000B2E8B"/>
    <w:rsid w:val="000B2EFB"/>
    <w:rsid w:val="000B419D"/>
    <w:rsid w:val="000B4EE6"/>
    <w:rsid w:val="000B5DED"/>
    <w:rsid w:val="000B6EB7"/>
    <w:rsid w:val="000B7D47"/>
    <w:rsid w:val="000C00D5"/>
    <w:rsid w:val="000C144A"/>
    <w:rsid w:val="000C1C2E"/>
    <w:rsid w:val="000C29B5"/>
    <w:rsid w:val="000C3BDD"/>
    <w:rsid w:val="000C4142"/>
    <w:rsid w:val="000C53A5"/>
    <w:rsid w:val="000D270F"/>
    <w:rsid w:val="000D4C65"/>
    <w:rsid w:val="000D7A5D"/>
    <w:rsid w:val="000E1AEF"/>
    <w:rsid w:val="000E3BE5"/>
    <w:rsid w:val="000E4ECE"/>
    <w:rsid w:val="000E7480"/>
    <w:rsid w:val="000E77FE"/>
    <w:rsid w:val="000F07E4"/>
    <w:rsid w:val="000F08EF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0B2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039"/>
    <w:rsid w:val="00143B13"/>
    <w:rsid w:val="00143DF8"/>
    <w:rsid w:val="00144EEB"/>
    <w:rsid w:val="0014604A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3A10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A7635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564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358B"/>
    <w:rsid w:val="001F4335"/>
    <w:rsid w:val="001F4664"/>
    <w:rsid w:val="001F4F31"/>
    <w:rsid w:val="001F563E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69DA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696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29E5"/>
    <w:rsid w:val="00270010"/>
    <w:rsid w:val="002709AE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50AA"/>
    <w:rsid w:val="00286D28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C14"/>
    <w:rsid w:val="002A5D49"/>
    <w:rsid w:val="002A686B"/>
    <w:rsid w:val="002B08D7"/>
    <w:rsid w:val="002B0E68"/>
    <w:rsid w:val="002B32D7"/>
    <w:rsid w:val="002B5F84"/>
    <w:rsid w:val="002B6717"/>
    <w:rsid w:val="002B6A4F"/>
    <w:rsid w:val="002C034A"/>
    <w:rsid w:val="002C18E1"/>
    <w:rsid w:val="002C1B52"/>
    <w:rsid w:val="002C36EC"/>
    <w:rsid w:val="002C51B0"/>
    <w:rsid w:val="002C587D"/>
    <w:rsid w:val="002C6B90"/>
    <w:rsid w:val="002C74B1"/>
    <w:rsid w:val="002C7612"/>
    <w:rsid w:val="002D28EC"/>
    <w:rsid w:val="002D3019"/>
    <w:rsid w:val="002D420C"/>
    <w:rsid w:val="002D47C3"/>
    <w:rsid w:val="002D585D"/>
    <w:rsid w:val="002D5B64"/>
    <w:rsid w:val="002D6ECA"/>
    <w:rsid w:val="002D7186"/>
    <w:rsid w:val="002E0BDD"/>
    <w:rsid w:val="002E1771"/>
    <w:rsid w:val="002E26D9"/>
    <w:rsid w:val="002E2DF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221"/>
    <w:rsid w:val="00335559"/>
    <w:rsid w:val="00335A9D"/>
    <w:rsid w:val="003426C9"/>
    <w:rsid w:val="00344D82"/>
    <w:rsid w:val="00345B2B"/>
    <w:rsid w:val="00346088"/>
    <w:rsid w:val="00346DA7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47D7"/>
    <w:rsid w:val="003E5E68"/>
    <w:rsid w:val="003E6535"/>
    <w:rsid w:val="003F0739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181"/>
    <w:rsid w:val="004169D1"/>
    <w:rsid w:val="004201A9"/>
    <w:rsid w:val="00420AC5"/>
    <w:rsid w:val="00420CBC"/>
    <w:rsid w:val="004220CF"/>
    <w:rsid w:val="00422750"/>
    <w:rsid w:val="00422D39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1615"/>
    <w:rsid w:val="0047459D"/>
    <w:rsid w:val="00474A43"/>
    <w:rsid w:val="0047608A"/>
    <w:rsid w:val="0047636C"/>
    <w:rsid w:val="00477868"/>
    <w:rsid w:val="00480392"/>
    <w:rsid w:val="00481213"/>
    <w:rsid w:val="00484651"/>
    <w:rsid w:val="004846D6"/>
    <w:rsid w:val="00484767"/>
    <w:rsid w:val="00484780"/>
    <w:rsid w:val="00484FE7"/>
    <w:rsid w:val="00485575"/>
    <w:rsid w:val="004868DD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2974"/>
    <w:rsid w:val="004A33F3"/>
    <w:rsid w:val="004A424A"/>
    <w:rsid w:val="004A433B"/>
    <w:rsid w:val="004A70E2"/>
    <w:rsid w:val="004B0B6F"/>
    <w:rsid w:val="004B16DC"/>
    <w:rsid w:val="004B25AC"/>
    <w:rsid w:val="004B443B"/>
    <w:rsid w:val="004B740B"/>
    <w:rsid w:val="004C0E92"/>
    <w:rsid w:val="004C1DD1"/>
    <w:rsid w:val="004C3792"/>
    <w:rsid w:val="004C450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1DD1"/>
    <w:rsid w:val="004F567D"/>
    <w:rsid w:val="004F5912"/>
    <w:rsid w:val="004F61D1"/>
    <w:rsid w:val="004F624B"/>
    <w:rsid w:val="004F714D"/>
    <w:rsid w:val="004F781F"/>
    <w:rsid w:val="004F7D24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3BAC"/>
    <w:rsid w:val="00514FB8"/>
    <w:rsid w:val="00515162"/>
    <w:rsid w:val="00515DFB"/>
    <w:rsid w:val="0052112D"/>
    <w:rsid w:val="005238D9"/>
    <w:rsid w:val="00523F73"/>
    <w:rsid w:val="005261D1"/>
    <w:rsid w:val="00526632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D59"/>
    <w:rsid w:val="00550D8B"/>
    <w:rsid w:val="005511CD"/>
    <w:rsid w:val="00551608"/>
    <w:rsid w:val="00551901"/>
    <w:rsid w:val="005525BC"/>
    <w:rsid w:val="00552689"/>
    <w:rsid w:val="00553085"/>
    <w:rsid w:val="00554A55"/>
    <w:rsid w:val="005576A3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76B6"/>
    <w:rsid w:val="00567902"/>
    <w:rsid w:val="005703F8"/>
    <w:rsid w:val="005707E2"/>
    <w:rsid w:val="00575D83"/>
    <w:rsid w:val="00576B1E"/>
    <w:rsid w:val="00583114"/>
    <w:rsid w:val="005851B3"/>
    <w:rsid w:val="00585989"/>
    <w:rsid w:val="00585C6C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A7B7B"/>
    <w:rsid w:val="005B1378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91F"/>
    <w:rsid w:val="005E777A"/>
    <w:rsid w:val="005E79D6"/>
    <w:rsid w:val="005F1F8B"/>
    <w:rsid w:val="005F3169"/>
    <w:rsid w:val="005F63B8"/>
    <w:rsid w:val="00600E63"/>
    <w:rsid w:val="00601727"/>
    <w:rsid w:val="00602173"/>
    <w:rsid w:val="00603D71"/>
    <w:rsid w:val="006043DC"/>
    <w:rsid w:val="00606229"/>
    <w:rsid w:val="006065AB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3262"/>
    <w:rsid w:val="006656DE"/>
    <w:rsid w:val="006660DC"/>
    <w:rsid w:val="006665BA"/>
    <w:rsid w:val="00667129"/>
    <w:rsid w:val="006675F6"/>
    <w:rsid w:val="00671814"/>
    <w:rsid w:val="00672A58"/>
    <w:rsid w:val="006730F8"/>
    <w:rsid w:val="00673433"/>
    <w:rsid w:val="006742FC"/>
    <w:rsid w:val="006757D0"/>
    <w:rsid w:val="00676233"/>
    <w:rsid w:val="00676F0D"/>
    <w:rsid w:val="0068253D"/>
    <w:rsid w:val="0068257D"/>
    <w:rsid w:val="006827FB"/>
    <w:rsid w:val="00683CE4"/>
    <w:rsid w:val="00685E39"/>
    <w:rsid w:val="00686AB1"/>
    <w:rsid w:val="00687E44"/>
    <w:rsid w:val="00690B42"/>
    <w:rsid w:val="0069106D"/>
    <w:rsid w:val="006924B3"/>
    <w:rsid w:val="00692B1D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0063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1F5C"/>
    <w:rsid w:val="00702C87"/>
    <w:rsid w:val="00703048"/>
    <w:rsid w:val="007032E8"/>
    <w:rsid w:val="00704582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6653"/>
    <w:rsid w:val="00736D11"/>
    <w:rsid w:val="007407C2"/>
    <w:rsid w:val="00740B06"/>
    <w:rsid w:val="007436C4"/>
    <w:rsid w:val="007441FD"/>
    <w:rsid w:val="00744240"/>
    <w:rsid w:val="00746A87"/>
    <w:rsid w:val="00751DE6"/>
    <w:rsid w:val="00752DDE"/>
    <w:rsid w:val="00752EEB"/>
    <w:rsid w:val="00756FF2"/>
    <w:rsid w:val="007610D6"/>
    <w:rsid w:val="007614E9"/>
    <w:rsid w:val="00762342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629"/>
    <w:rsid w:val="00796B92"/>
    <w:rsid w:val="0079719F"/>
    <w:rsid w:val="00797FCD"/>
    <w:rsid w:val="007A017B"/>
    <w:rsid w:val="007A01E2"/>
    <w:rsid w:val="007A243F"/>
    <w:rsid w:val="007A250F"/>
    <w:rsid w:val="007A2C7A"/>
    <w:rsid w:val="007A39A1"/>
    <w:rsid w:val="007A5226"/>
    <w:rsid w:val="007A542D"/>
    <w:rsid w:val="007A54A0"/>
    <w:rsid w:val="007A62A8"/>
    <w:rsid w:val="007A6C9D"/>
    <w:rsid w:val="007A6DF5"/>
    <w:rsid w:val="007A6FB4"/>
    <w:rsid w:val="007B02D3"/>
    <w:rsid w:val="007B1622"/>
    <w:rsid w:val="007B1D8D"/>
    <w:rsid w:val="007B33BD"/>
    <w:rsid w:val="007B3C74"/>
    <w:rsid w:val="007B47DD"/>
    <w:rsid w:val="007B4FD8"/>
    <w:rsid w:val="007B6B03"/>
    <w:rsid w:val="007B78CF"/>
    <w:rsid w:val="007B7A31"/>
    <w:rsid w:val="007C0387"/>
    <w:rsid w:val="007C104F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D7E1C"/>
    <w:rsid w:val="007E0C55"/>
    <w:rsid w:val="007E0E43"/>
    <w:rsid w:val="007E0F70"/>
    <w:rsid w:val="007E19A7"/>
    <w:rsid w:val="007E2F59"/>
    <w:rsid w:val="007E3350"/>
    <w:rsid w:val="007E33F2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880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58CF"/>
    <w:rsid w:val="0087662A"/>
    <w:rsid w:val="00877E46"/>
    <w:rsid w:val="00880589"/>
    <w:rsid w:val="00880AD5"/>
    <w:rsid w:val="008857B8"/>
    <w:rsid w:val="00886D1B"/>
    <w:rsid w:val="00887664"/>
    <w:rsid w:val="00890E8E"/>
    <w:rsid w:val="008914F5"/>
    <w:rsid w:val="008919F9"/>
    <w:rsid w:val="00891FE5"/>
    <w:rsid w:val="008932E7"/>
    <w:rsid w:val="00895759"/>
    <w:rsid w:val="008969EF"/>
    <w:rsid w:val="00897BB3"/>
    <w:rsid w:val="00897C42"/>
    <w:rsid w:val="00897CAF"/>
    <w:rsid w:val="00897F57"/>
    <w:rsid w:val="008A1100"/>
    <w:rsid w:val="008A4F55"/>
    <w:rsid w:val="008A5F4C"/>
    <w:rsid w:val="008A6B96"/>
    <w:rsid w:val="008A77C7"/>
    <w:rsid w:val="008B0168"/>
    <w:rsid w:val="008B06F3"/>
    <w:rsid w:val="008B35F5"/>
    <w:rsid w:val="008B5D2C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030"/>
    <w:rsid w:val="008D446C"/>
    <w:rsid w:val="008D50A8"/>
    <w:rsid w:val="008D5958"/>
    <w:rsid w:val="008E168A"/>
    <w:rsid w:val="008E2CC4"/>
    <w:rsid w:val="008E376A"/>
    <w:rsid w:val="008E44CA"/>
    <w:rsid w:val="008E45D3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1EA"/>
    <w:rsid w:val="00917C14"/>
    <w:rsid w:val="00917EC2"/>
    <w:rsid w:val="00920090"/>
    <w:rsid w:val="00920A63"/>
    <w:rsid w:val="00921D41"/>
    <w:rsid w:val="00922C20"/>
    <w:rsid w:val="009238EC"/>
    <w:rsid w:val="00924343"/>
    <w:rsid w:val="00924923"/>
    <w:rsid w:val="009256C5"/>
    <w:rsid w:val="00926491"/>
    <w:rsid w:val="009301B2"/>
    <w:rsid w:val="00932C87"/>
    <w:rsid w:val="009336F1"/>
    <w:rsid w:val="00934A6E"/>
    <w:rsid w:val="00935F86"/>
    <w:rsid w:val="00936D9B"/>
    <w:rsid w:val="00944952"/>
    <w:rsid w:val="00944AB3"/>
    <w:rsid w:val="00946096"/>
    <w:rsid w:val="00946261"/>
    <w:rsid w:val="00950743"/>
    <w:rsid w:val="0095104D"/>
    <w:rsid w:val="00951250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67703"/>
    <w:rsid w:val="009706C9"/>
    <w:rsid w:val="009708E7"/>
    <w:rsid w:val="00971C08"/>
    <w:rsid w:val="00973958"/>
    <w:rsid w:val="00974411"/>
    <w:rsid w:val="00977047"/>
    <w:rsid w:val="0097768A"/>
    <w:rsid w:val="00977ED7"/>
    <w:rsid w:val="00980569"/>
    <w:rsid w:val="00981B5C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114E"/>
    <w:rsid w:val="009C1E4A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391C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3EA"/>
    <w:rsid w:val="00A21D08"/>
    <w:rsid w:val="00A22414"/>
    <w:rsid w:val="00A225E8"/>
    <w:rsid w:val="00A22FFC"/>
    <w:rsid w:val="00A24756"/>
    <w:rsid w:val="00A26AAC"/>
    <w:rsid w:val="00A30B7D"/>
    <w:rsid w:val="00A30DC4"/>
    <w:rsid w:val="00A316D3"/>
    <w:rsid w:val="00A32F35"/>
    <w:rsid w:val="00A3367A"/>
    <w:rsid w:val="00A34BDE"/>
    <w:rsid w:val="00A353D0"/>
    <w:rsid w:val="00A367B2"/>
    <w:rsid w:val="00A36F24"/>
    <w:rsid w:val="00A40539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666FA"/>
    <w:rsid w:val="00A7022A"/>
    <w:rsid w:val="00A702F1"/>
    <w:rsid w:val="00A70569"/>
    <w:rsid w:val="00A70AA2"/>
    <w:rsid w:val="00A713AE"/>
    <w:rsid w:val="00A71721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975E6"/>
    <w:rsid w:val="00A97EDA"/>
    <w:rsid w:val="00AA0109"/>
    <w:rsid w:val="00AA15BF"/>
    <w:rsid w:val="00AA2089"/>
    <w:rsid w:val="00AA2C0F"/>
    <w:rsid w:val="00AA44F6"/>
    <w:rsid w:val="00AA77A2"/>
    <w:rsid w:val="00AB2525"/>
    <w:rsid w:val="00AB2E7E"/>
    <w:rsid w:val="00AB61C5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4DA8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0366"/>
    <w:rsid w:val="00B313D0"/>
    <w:rsid w:val="00B31B70"/>
    <w:rsid w:val="00B337C8"/>
    <w:rsid w:val="00B33BBC"/>
    <w:rsid w:val="00B365E1"/>
    <w:rsid w:val="00B4242E"/>
    <w:rsid w:val="00B42604"/>
    <w:rsid w:val="00B45605"/>
    <w:rsid w:val="00B46473"/>
    <w:rsid w:val="00B473E3"/>
    <w:rsid w:val="00B475B5"/>
    <w:rsid w:val="00B51382"/>
    <w:rsid w:val="00B51F8D"/>
    <w:rsid w:val="00B52727"/>
    <w:rsid w:val="00B52912"/>
    <w:rsid w:val="00B53149"/>
    <w:rsid w:val="00B543D6"/>
    <w:rsid w:val="00B55642"/>
    <w:rsid w:val="00B56231"/>
    <w:rsid w:val="00B60BC4"/>
    <w:rsid w:val="00B60BDB"/>
    <w:rsid w:val="00B6112F"/>
    <w:rsid w:val="00B62DF3"/>
    <w:rsid w:val="00B6310A"/>
    <w:rsid w:val="00B638B7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C1"/>
    <w:rsid w:val="00B956E6"/>
    <w:rsid w:val="00B96D56"/>
    <w:rsid w:val="00B9779D"/>
    <w:rsid w:val="00B97E62"/>
    <w:rsid w:val="00BA00CD"/>
    <w:rsid w:val="00BA0ED4"/>
    <w:rsid w:val="00BA1E26"/>
    <w:rsid w:val="00BA332B"/>
    <w:rsid w:val="00BA3E2B"/>
    <w:rsid w:val="00BA552C"/>
    <w:rsid w:val="00BA59E7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2FD8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7F0"/>
    <w:rsid w:val="00C07A63"/>
    <w:rsid w:val="00C10173"/>
    <w:rsid w:val="00C1025A"/>
    <w:rsid w:val="00C107E2"/>
    <w:rsid w:val="00C10FE6"/>
    <w:rsid w:val="00C12BC4"/>
    <w:rsid w:val="00C1375F"/>
    <w:rsid w:val="00C150D6"/>
    <w:rsid w:val="00C17D4E"/>
    <w:rsid w:val="00C20E83"/>
    <w:rsid w:val="00C21668"/>
    <w:rsid w:val="00C24366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61BD"/>
    <w:rsid w:val="00C3621A"/>
    <w:rsid w:val="00C365B0"/>
    <w:rsid w:val="00C36BF6"/>
    <w:rsid w:val="00C36C78"/>
    <w:rsid w:val="00C36F24"/>
    <w:rsid w:val="00C3759E"/>
    <w:rsid w:val="00C4021A"/>
    <w:rsid w:val="00C42AF7"/>
    <w:rsid w:val="00C44DD8"/>
    <w:rsid w:val="00C4522F"/>
    <w:rsid w:val="00C472BF"/>
    <w:rsid w:val="00C47961"/>
    <w:rsid w:val="00C509CB"/>
    <w:rsid w:val="00C50B34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16B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AB5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2DD1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9F5"/>
    <w:rsid w:val="00CF0DE7"/>
    <w:rsid w:val="00CF12D9"/>
    <w:rsid w:val="00CF1EE6"/>
    <w:rsid w:val="00CF2C58"/>
    <w:rsid w:val="00CF3F54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0B3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5D24"/>
    <w:rsid w:val="00D5636E"/>
    <w:rsid w:val="00D6145B"/>
    <w:rsid w:val="00D6192E"/>
    <w:rsid w:val="00D63001"/>
    <w:rsid w:val="00D67E70"/>
    <w:rsid w:val="00D716DB"/>
    <w:rsid w:val="00D726E9"/>
    <w:rsid w:val="00D72B27"/>
    <w:rsid w:val="00D7378B"/>
    <w:rsid w:val="00D7393D"/>
    <w:rsid w:val="00D73D01"/>
    <w:rsid w:val="00D740E4"/>
    <w:rsid w:val="00D753E8"/>
    <w:rsid w:val="00D77FF5"/>
    <w:rsid w:val="00D80EC7"/>
    <w:rsid w:val="00D8106C"/>
    <w:rsid w:val="00D823A4"/>
    <w:rsid w:val="00D82AD2"/>
    <w:rsid w:val="00D83067"/>
    <w:rsid w:val="00D87520"/>
    <w:rsid w:val="00D87D7D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38FD"/>
    <w:rsid w:val="00DD4B22"/>
    <w:rsid w:val="00DD4EF6"/>
    <w:rsid w:val="00DD5A52"/>
    <w:rsid w:val="00DD678F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0768"/>
    <w:rsid w:val="00DF10ED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85F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97E1D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310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474E0"/>
    <w:rsid w:val="00F50008"/>
    <w:rsid w:val="00F506E9"/>
    <w:rsid w:val="00F51FA7"/>
    <w:rsid w:val="00F52025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6F5C"/>
    <w:rsid w:val="00F77CED"/>
    <w:rsid w:val="00F80979"/>
    <w:rsid w:val="00F80AD1"/>
    <w:rsid w:val="00F81F2C"/>
    <w:rsid w:val="00F829CE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24B0"/>
    <w:rsid w:val="00FA4B31"/>
    <w:rsid w:val="00FA4BF7"/>
    <w:rsid w:val="00FA51ED"/>
    <w:rsid w:val="00FA5D9B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082B"/>
    <w:rsid w:val="00FC2415"/>
    <w:rsid w:val="00FC33A1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03450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  <w:style w:type="character" w:styleId="PlaceholderText">
    <w:name w:val="Placeholder Text"/>
    <w:basedOn w:val="DefaultParagraphFont"/>
    <w:uiPriority w:val="99"/>
    <w:semiHidden/>
    <w:locked/>
    <w:rsid w:val="00D55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odelWriter/Requirements/issu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Project-Management/issues/11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affle.io/modelwriter/requirements?label=User%20Requirements%20Document%20(URD)" TargetMode="External"/><Relationship Id="rId1" Type="http://schemas.openxmlformats.org/officeDocument/2006/relationships/hyperlink" Target="https://github.com/ModelWriter/Requirements/issues?q=label:%22User+Requirements+Document+(URD)%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69C76C-7B1E-4284-9424-FA854512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</Template>
  <TotalTime>33</TotalTime>
  <Pages>1</Pages>
  <Words>1218</Words>
  <Characters>6945</Characters>
  <Application>Microsoft Office Word</Application>
  <DocSecurity>0</DocSecurity>
  <Lines>57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Ferhat Erata</dc:creator>
  <cp:lastModifiedBy>Emre Kırmızı</cp:lastModifiedBy>
  <cp:revision>32</cp:revision>
  <cp:lastPrinted>2015-09-16T10:37:00Z</cp:lastPrinted>
  <dcterms:created xsi:type="dcterms:W3CDTF">2015-04-29T08:46:00Z</dcterms:created>
  <dcterms:modified xsi:type="dcterms:W3CDTF">2015-09-16T11:55:00Z</dcterms:modified>
  <cp:contentStatus>0.1.0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